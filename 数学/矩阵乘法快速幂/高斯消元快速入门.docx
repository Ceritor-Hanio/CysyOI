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jc w:val="center"/>
        <w:rPr>
          <w:rFonts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高斯消元快速入门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一、基本描述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学习一个算法/技能，首先要知道它是干什么的，那么高斯消元是干啥的呢？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高斯消元主要用来求解线性方程组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，也可以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求解矩阵的秩，矩阵的逆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。在ACM中是一个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有力的数学武器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它的时间复杂度是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n^3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，主要与方程组的个数，未知数的个数有关。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那么什么是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线性方程组呢?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简而言之就是有多个未知数，并且每个未知数的次数均为一次，这样多个未知数组成的方程组为线性方程组。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二、算法过程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其实高斯消元的过程就是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手算解方程组的过程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，回忆一下小的时候怎么求解方程组：加减消元，消去未知数，如果有多个未知数，就一直消去，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直到得到类似kx=b（k和b为常数，x为未知数）的式子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，就可以求解出未知数x，然后我们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回代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，依次求解出各个未知数的值，就解完了方程组。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换句话说，分两步：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1. 加减消元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2. 回代求未知数值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高斯消元就是这样的一个过程。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下面通过一个小例子来具体说明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0.求解方程组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有这样一个三元一次方程组：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83832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1.消去x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①×(−3)+②得到 </w:t>
      </w:r>
      <w:r>
        <w:rPr>
          <w:rStyle w:val="7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0x−y−2z=−4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①+③得到 </w:t>
      </w:r>
      <w:r>
        <w:rPr>
          <w:rStyle w:val="7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0x+3y+2z=8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100330</wp:posOffset>
            </wp:positionV>
            <wp:extent cx="1838325" cy="628650"/>
            <wp:effectExtent l="0" t="0" r="9525" b="0"/>
            <wp:wrapTight wrapText="bothSides">
              <wp:wrapPolygon>
                <wp:start x="0" y="0"/>
                <wp:lineTo x="0" y="20945"/>
                <wp:lineTo x="21488" y="20945"/>
                <wp:lineTo x="2148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从而得到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</w:pPr>
      <w:r>
        <w:rPr>
          <w:rStyle w:val="7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2.消去y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②×3+③得到 </w:t>
      </w:r>
      <w:r>
        <w:rPr>
          <w:rStyle w:val="7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0x+0y−4z=−4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进而得到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eastAsia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91452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至此，我们已经求解出来了 </w:t>
      </w:r>
      <w:r>
        <w:rPr>
          <w:rStyle w:val="7"/>
          <w:rFonts w:hint="eastAsia" w:ascii="Arial" w:hAnsi="Arial" w:eastAsia="宋体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z=1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下一步我们进行回代过程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3.回代求解y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将z=1带入②，求得 </w:t>
      </w: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y=2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进而得到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6" w:name="t7"/>
      <w:bookmarkEnd w:id="6"/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61925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4.回代求解x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将z=1,y=2带入①，求得 </w:t>
      </w: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x=−1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最终得到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668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至此，整个方程组就求解完毕了。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7" w:name="t8"/>
      <w:bookmarkEnd w:id="7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三、再解算法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对于方程组，其系数是具体存在矩阵(数组)里的，下面在给出实际在矩阵中的表示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0.求解方程组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9" w:name="t10"/>
      <w:bookmarkEnd w:id="9"/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96035" cy="884555"/>
            <wp:effectExtent l="0" t="0" r="1841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1.消去x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10" w:name="t11"/>
      <w:bookmarkEnd w:id="10"/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323340" cy="8337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2.消去y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11" w:name="t12"/>
      <w:bookmarkEnd w:id="11"/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333500" cy="824865"/>
            <wp:effectExtent l="0" t="0" r="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3.回代求解y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回代的时候，记录各个变量的结果将保存在另外一个数组当中，故保存矩阵的数组值不会发生改变，该矩阵主要进行消元过程。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12" w:name="t13"/>
      <w:bookmarkEnd w:id="12"/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362710" cy="85725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24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四、再再解算法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说了这么多，其实有一些情况我们还没有说到。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通过上述的消元方法，其实我们比较希望得到的是一个上三角阵(省去了最后的val)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10285" cy="667385"/>
            <wp:effectExtent l="0" t="0" r="1841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下面问题来了：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Q1：系数不一定是整数啊？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A1：这时候数组就要用到浮点数了！不能是整数！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Q2：什么时候无解啊？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A2：消元完了，发现有一行系数都为0，但是常数项不为0，当然无解啦！比如：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514475" cy="942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Q3：什么时候多解啊？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A3：消元完了，发现有好几行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系数为0，常数项也为0，这样就多解了！有几行为全为0，就有几个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自由元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，所谓自由元，就是这些变量的值可以随意取，有无数种情况可以满足给出的方程组，比如：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66825" cy="952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您说这x,y,z不是无数组解嘛！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Q4：那什么时候解是唯一的啊！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A4：您做一下排除法，不满足2和3的，不就是解释唯一的嘛！其实也就是说我们的系数矩阵可以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化成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上三角阵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五、代码实现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</w:pPr>
      <w:r>
        <w:rPr>
          <w:rStyle w:val="7"/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"http://acm.zju.edu.cn/onlinejudge/showProblem.do?problemCode=3645"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t>ZOJ3645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题意：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高斯消元模板题(浮点型)</w:t>
      </w:r>
    </w:p>
    <w:p>
      <w:pPr>
        <w:rPr>
          <w:rFonts w:hint="eastAsia" w:ascii="Helvetica" w:hAnsi="Helvetica" w:cs="Helvetica" w:eastAsia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高斯消去法的主元</w:t>
      </w:r>
      <w:r>
        <w:drawing>
          <wp:inline distT="0" distB="0" distL="114300" distR="114300">
            <wp:extent cx="574675" cy="249555"/>
            <wp:effectExtent l="0" t="0" r="1587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，但绝对值很小时，用绝对值小的数做除数，会导致其它元素数量级的严重增长和传入误差的扩大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/**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高斯消元求解线性方程组.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*/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#include &lt;iostream&gt;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#include &lt;cstdio&gt;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#include &lt;cstring&gt;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#include &lt;cmath&gt;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#include &lt;algorithm&gt;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using namespace std;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///高斯消元模板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const double eps = 1e-12;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const int Max_M = 15;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///m个方程,n个变量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const int Max_N = 15;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m, n;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double Aug[Max_M][Max_N+1]; ///增广矩阵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bool free_x[Max_N];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///判断是否是不确定的变元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double x[Max_N];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///解集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sign(double x){ return (x&gt;eps) - (x&lt;-eps);}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/**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返回值: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-1 无解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0 有且仅有一个解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&gt;=1 有多个解,根据free_x判断哪些是不确定的解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*/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Gauss(){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i,j;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row,col,max_r;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for(row=0,col=0; row&lt;m&amp;&amp;col&lt;n; row++,col++)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max_r = row;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 = row+1; i &lt; m; i++){  ///找到当前列所有行中的最大值(做除法时减小误差)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if(sign(fabs(Aug[i][col])-fabs(Aug[max_r][col]))&gt;0)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max_r = i;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if(max_r != row)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///将该行与当前行交换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for(j = row; j &lt; n+1; j++)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swap(Aug[max_r][j],Aug[row][j]);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if(sign(Aug[row][col])==0){  ///当前列row行以下全为0(包括row行)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row--;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continue;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 = row+1; i &lt; m; i++){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if(sign(Aug[i][col])==0)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continue;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double ta = Aug[i][col]/Aug[row][col];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for(j = col; j &lt; n+1; j++)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Aug[i][j] -= Aug[row][j]*ta;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//上面循环正常结束时，row==m，如果row&lt;m,说明存在0...0的情况</w:t>
      </w:r>
      <w:bookmarkStart w:id="13" w:name="_GoBack"/>
      <w:bookmarkEnd w:id="13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 = row; i &lt; m; i++)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//col=n存在0...0,a的情况,无解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if(sign(Aug[i][col]))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return -1;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if(row &lt; n)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///存在0...0,0的情况,有多个解,自由变元个数为n-row个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 = row-1; i &gt;=0; i--){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free_num = 0;   ///自由变元的个数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free_index;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///自由变元的序号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for(j = 0; j &lt; n; j++)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if(sign(Aug[i][j])!=0 &amp;&amp; free_x[j])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free_num++,free_index=j;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if(free_num &gt; 1) continue;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///该行中的不确定的变元的个数超过1个,无法求解,它们仍然为不确定的变元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///只有一个不确定的变元free_index,可以求解出该变元,且该变元是确定的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double tmp = Aug[i][n];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for(j = 0; j &lt; n; j++)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if(sign(Aug[i][j])!=0 &amp;&amp; j!=free_index)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tmp -= Aug[i][j]*x[j];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x[free_index] = tmp/Aug[i][free_index];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free_x[free_index] = false;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return n-row;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///有且仅有一个解,严格的上三角矩阵(n==m)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 = n-1; i &gt;= 0; i--){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double tmp = Aug[i][n];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for(j = i+1; j &lt; n; j++)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if(sign(Aug[i][j])!=0)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tmp -= Aug[i][j]*x[j];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x[i] = tmp/Aug[i][i];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return 0;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///模板结束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main(){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i,j;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int 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double a[12][12];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scanf("%d",&amp;t);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while(t--){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memset(Aug,0.0,sizeof(Aug));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memset(x,0.0,sizeof(x));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memset(free_x,1,sizeof(free_x));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///都是不确定的变元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 = 0; i &lt; 12; i++)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for(j = 0; j &lt; 12; j++)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scanf("%lf",&amp;a[i][j]);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double sum=0;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for(int i=0;i&lt;11;i++)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sum+=a[11][i]*a[11][i];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for(int i=0;i&lt;11;i++){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for(int j=0;j&lt;11;j++){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Aug[i][j]=2*(a[i][j]-a[11][j]);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Aug[i][11]+=a[i][j]*a[i][j];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Aug[i][11]+=-a[i][11]*a[i][11]+a[11][11]*a[11][11]-sum;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 = n = 11;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Gauss();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for(int i = 0; i &lt; n; i++){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printf("%.2lf",x[i]);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printf("%c",i==n-1?'\n':' ');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return 0;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DB"/>
    <w:rsid w:val="001668DB"/>
    <w:rsid w:val="034177D7"/>
    <w:rsid w:val="195046D4"/>
    <w:rsid w:val="1B8D162D"/>
    <w:rsid w:val="20A27524"/>
    <w:rsid w:val="25554AEB"/>
    <w:rsid w:val="26864905"/>
    <w:rsid w:val="287540DF"/>
    <w:rsid w:val="2FE5636B"/>
    <w:rsid w:val="500746C0"/>
    <w:rsid w:val="540B27A4"/>
    <w:rsid w:val="6633518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2018-08-19T03:25:00Z</dcterms:created>
  <dc:creator>Administrator</dc:creator>
  <cp:lastModifiedBy>cysy</cp:lastModifiedBy>
  <dcterms:modified xsi:type="dcterms:W3CDTF">2018-08-28T11:03:45Z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